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1E0043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201938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34219C" wp14:editId="57FA4A04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463" t="2618" r="463" b="2618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FE54AB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1858E3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BAE9F16" w14:textId="77777777" w:rsidR="001B2ABD" w:rsidRDefault="00C7346C" w:rsidP="001B2ABD">
            <w:pPr>
              <w:pStyle w:val="Title"/>
            </w:pPr>
            <w:r>
              <w:t>Ashish Dubey</w:t>
            </w:r>
          </w:p>
          <w:p w14:paraId="1665A71A" w14:textId="25A47271" w:rsidR="001B2ABD" w:rsidRPr="00EC2031" w:rsidRDefault="00C7346C" w:rsidP="001B2ABD">
            <w:pPr>
              <w:pStyle w:val="Subtitle"/>
              <w:rPr>
                <w:rFonts w:asciiTheme="majorHAnsi" w:hAnsiTheme="majorHAnsi"/>
                <w:spacing w:val="1"/>
                <w:w w:val="52"/>
              </w:rPr>
            </w:pPr>
            <w:r w:rsidRPr="00C452FB">
              <w:rPr>
                <w:rFonts w:asciiTheme="majorHAnsi" w:hAnsiTheme="majorHAnsi"/>
                <w:spacing w:val="1"/>
                <w:w w:val="87"/>
              </w:rPr>
              <w:t>Senior Software</w:t>
            </w:r>
            <w:r w:rsidRPr="00C452FB">
              <w:rPr>
                <w:rFonts w:asciiTheme="majorHAnsi" w:hAnsiTheme="majorHAnsi"/>
                <w:spacing w:val="3"/>
                <w:w w:val="87"/>
              </w:rPr>
              <w:t xml:space="preserve"> </w:t>
            </w:r>
            <w:r w:rsidR="00EC2031" w:rsidRPr="00EC2031">
              <w:rPr>
                <w:spacing w:val="0"/>
                <w:w w:val="100"/>
              </w:rPr>
              <w:t>Engin</w:t>
            </w:r>
            <w:r w:rsidR="00EC2031">
              <w:rPr>
                <w:spacing w:val="0"/>
                <w:w w:val="100"/>
              </w:rPr>
              <w:t>e</w:t>
            </w:r>
            <w:r w:rsidR="00EC2031" w:rsidRPr="00EC2031">
              <w:rPr>
                <w:spacing w:val="0"/>
                <w:w w:val="100"/>
              </w:rPr>
              <w:t>er</w:t>
            </w:r>
          </w:p>
          <w:p w14:paraId="751A0288" w14:textId="04CF0E56" w:rsidR="00EC2031" w:rsidRPr="00EC2031" w:rsidRDefault="00EC2031" w:rsidP="00EC2031"/>
        </w:tc>
      </w:tr>
      <w:tr w:rsidR="001B2ABD" w14:paraId="497F5EF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F25B54DB65F468B85D616A38F3967F2"/>
              </w:placeholder>
              <w:temporary/>
              <w:showingPlcHdr/>
              <w15:appearance w15:val="hidden"/>
            </w:sdtPr>
            <w:sdtEndPr/>
            <w:sdtContent>
              <w:p w14:paraId="0A0F29C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2C23859" w14:textId="77777777" w:rsidR="00036450" w:rsidRDefault="0002371F" w:rsidP="0002371F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9 years of experience</w:t>
            </w:r>
            <w:r>
              <w:rPr>
                <w:bCs/>
              </w:rPr>
              <w:t xml:space="preserve"> in System analysis, Solution Design and Architecture, Database/Application development</w:t>
            </w:r>
            <w:r>
              <w:t xml:space="preserve">, Support and maintenance of Retail business applications </w:t>
            </w:r>
          </w:p>
          <w:p w14:paraId="6FF86744" w14:textId="77777777" w:rsidR="0002371F" w:rsidRDefault="0002371F" w:rsidP="0002371F">
            <w:pPr>
              <w:pStyle w:val="ListParagraph"/>
              <w:numPr>
                <w:ilvl w:val="0"/>
                <w:numId w:val="1"/>
              </w:numPr>
            </w:pPr>
            <w:r>
              <w:t>Managed a team of 15 members in Production Support based on multiple locations</w:t>
            </w:r>
          </w:p>
          <w:p w14:paraId="279E8E73" w14:textId="77777777" w:rsidR="0002371F" w:rsidRDefault="0002371F" w:rsidP="0002371F">
            <w:pPr>
              <w:pStyle w:val="ListParagraph"/>
              <w:numPr>
                <w:ilvl w:val="0"/>
                <w:numId w:val="1"/>
              </w:numPr>
            </w:pPr>
            <w:r>
              <w:t>Extensive experience in Client Facing Role in Retail Domain at client Location in United States</w:t>
            </w:r>
          </w:p>
          <w:p w14:paraId="08CBA746" w14:textId="77777777" w:rsidR="0096397E" w:rsidRDefault="0096397E" w:rsidP="0002371F">
            <w:pPr>
              <w:pStyle w:val="ListParagraph"/>
              <w:numPr>
                <w:ilvl w:val="0"/>
                <w:numId w:val="1"/>
              </w:numPr>
            </w:pPr>
            <w:r>
              <w:t>Have good grasp of Database development for implementing integrations between systems</w:t>
            </w:r>
          </w:p>
          <w:p w14:paraId="07DCE593" w14:textId="77777777" w:rsidR="0002371F" w:rsidRDefault="0096397E" w:rsidP="0002371F">
            <w:pPr>
              <w:pStyle w:val="ListParagraph"/>
              <w:numPr>
                <w:ilvl w:val="0"/>
                <w:numId w:val="1"/>
              </w:numPr>
            </w:pPr>
            <w:r>
              <w:t>Also Experienced in Full Stack Development using different frameworks (</w:t>
            </w:r>
            <w:r w:rsidR="00226782">
              <w:t>Django,</w:t>
            </w:r>
            <w:r>
              <w:t xml:space="preserve"> ASP .NET</w:t>
            </w:r>
            <w:r w:rsidR="001F7D7A">
              <w:t>), programming</w:t>
            </w:r>
            <w:r>
              <w:t xml:space="preserve"> (python , C# ) and scripting languages </w:t>
            </w:r>
          </w:p>
          <w:p w14:paraId="405FF445" w14:textId="77777777" w:rsidR="0096397E" w:rsidRDefault="0096397E" w:rsidP="0002371F">
            <w:pPr>
              <w:pStyle w:val="ListParagraph"/>
              <w:numPr>
                <w:ilvl w:val="0"/>
                <w:numId w:val="1"/>
              </w:numPr>
            </w:pPr>
            <w:r>
              <w:t>Have worked on AWS also</w:t>
            </w:r>
          </w:p>
          <w:p w14:paraId="3C2AD9ED" w14:textId="77777777" w:rsidR="00036450" w:rsidRDefault="00036450" w:rsidP="00036450"/>
          <w:sdt>
            <w:sdtPr>
              <w:id w:val="-1954003311"/>
              <w:placeholder>
                <w:docPart w:val="54C064BA1F8C4EB3AF4EE2A4D8C539C9"/>
              </w:placeholder>
              <w:temporary/>
              <w:showingPlcHdr/>
              <w15:appearance w15:val="hidden"/>
            </w:sdtPr>
            <w:sdtEndPr/>
            <w:sdtContent>
              <w:p w14:paraId="52F7314A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733C7C256504A539E6FC2CFC2F3903C"/>
              </w:placeholder>
              <w:temporary/>
              <w:showingPlcHdr/>
              <w15:appearance w15:val="hidden"/>
            </w:sdtPr>
            <w:sdtEndPr/>
            <w:sdtContent>
              <w:p w14:paraId="702AB5B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189A1B8" w14:textId="77777777" w:rsidR="00C7346C" w:rsidRDefault="00C7346C" w:rsidP="004D3011">
            <w:r>
              <w:t>+91 9045391988</w:t>
            </w:r>
          </w:p>
          <w:p w14:paraId="080DD5E8" w14:textId="77777777" w:rsidR="004D3011" w:rsidRPr="004D3011" w:rsidRDefault="004D3011" w:rsidP="004D3011"/>
          <w:sdt>
            <w:sdtPr>
              <w:id w:val="67859272"/>
              <w:placeholder>
                <w:docPart w:val="54DBD24239E14ABCB78E6A3F7FE71CDE"/>
              </w:placeholder>
              <w:temporary/>
              <w:showingPlcHdr/>
              <w15:appearance w15:val="hidden"/>
            </w:sdtPr>
            <w:sdtEndPr/>
            <w:sdtContent>
              <w:p w14:paraId="15D3D264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AE5D17DE283C472792737FF2FD06A618"/>
              </w:placeholder>
              <w:temporary/>
              <w:showingPlcHdr/>
              <w15:appearance w15:val="hidden"/>
            </w:sdtPr>
            <w:sdtEndPr/>
            <w:sdtContent>
              <w:p w14:paraId="7A3B0723" w14:textId="77777777" w:rsidR="004D3011" w:rsidRDefault="00E4381A" w:rsidP="004D3011">
                <w:r>
                  <w:t>Website goes here</w:t>
                </w:r>
              </w:p>
            </w:sdtContent>
          </w:sdt>
          <w:p w14:paraId="458DCE7D" w14:textId="77777777" w:rsidR="004D3011" w:rsidRDefault="004D3011" w:rsidP="004D3011"/>
          <w:sdt>
            <w:sdtPr>
              <w:id w:val="-240260293"/>
              <w:placeholder>
                <w:docPart w:val="26DCBC71F4CE45448169C1963FDE8EA0"/>
              </w:placeholder>
              <w:temporary/>
              <w:showingPlcHdr/>
              <w15:appearance w15:val="hidden"/>
            </w:sdtPr>
            <w:sdtEndPr/>
            <w:sdtContent>
              <w:p w14:paraId="6C37662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456D0B8" w14:textId="77777777" w:rsidR="00036450" w:rsidRPr="00E4381A" w:rsidRDefault="00C7346C" w:rsidP="004D3011">
            <w:pPr>
              <w:rPr>
                <w:rStyle w:val="Hyperlink"/>
              </w:rPr>
            </w:pPr>
            <w:r>
              <w:t>Ashu.7dubey@gmail.com</w:t>
            </w:r>
          </w:p>
          <w:sdt>
            <w:sdtPr>
              <w:id w:val="-1444214663"/>
              <w:placeholder>
                <w:docPart w:val="7E71D15930314E618F316303DD020246"/>
              </w:placeholder>
              <w:temporary/>
              <w:showingPlcHdr/>
              <w15:appearance w15:val="hidden"/>
            </w:sdtPr>
            <w:sdtEndPr/>
            <w:sdtContent>
              <w:p w14:paraId="3191E1B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48CC5CE" w14:textId="50C16E73" w:rsidR="004D3011" w:rsidRDefault="00C7346C" w:rsidP="004D3011">
            <w:r>
              <w:t>Gym</w:t>
            </w:r>
            <w:r w:rsidR="002336C9">
              <w:t xml:space="preserve"> workput</w:t>
            </w:r>
            <w:bookmarkStart w:id="0" w:name="_GoBack"/>
            <w:bookmarkEnd w:id="0"/>
          </w:p>
          <w:p w14:paraId="678D3CA3" w14:textId="77777777" w:rsidR="004D3011" w:rsidRDefault="00C7346C" w:rsidP="004D3011">
            <w:r>
              <w:t>Watching Movies</w:t>
            </w:r>
          </w:p>
          <w:p w14:paraId="305C1A06" w14:textId="77777777" w:rsidR="004D3011" w:rsidRDefault="00C7346C" w:rsidP="004D3011">
            <w:r>
              <w:t>Online courses</w:t>
            </w:r>
          </w:p>
          <w:p w14:paraId="585F25BB" w14:textId="77777777" w:rsidR="004D3011" w:rsidRPr="004D3011" w:rsidRDefault="00C7346C" w:rsidP="004D3011">
            <w:r>
              <w:t>Swimming</w:t>
            </w:r>
          </w:p>
        </w:tc>
        <w:tc>
          <w:tcPr>
            <w:tcW w:w="720" w:type="dxa"/>
          </w:tcPr>
          <w:p w14:paraId="553750B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2D111AC2F8D4EE4B5AD9FCA2C9A810A"/>
              </w:placeholder>
              <w:temporary/>
              <w:showingPlcHdr/>
              <w15:appearance w15:val="hidden"/>
            </w:sdtPr>
            <w:sdtEndPr/>
            <w:sdtContent>
              <w:p w14:paraId="461FADB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858BC72" w14:textId="77777777" w:rsidR="00036450" w:rsidRPr="00036450" w:rsidRDefault="00C7346C" w:rsidP="00B359E4">
            <w:pPr>
              <w:pStyle w:val="Heading4"/>
            </w:pPr>
            <w:r>
              <w:t>Uttar Pradesh Technical University</w:t>
            </w:r>
          </w:p>
          <w:p w14:paraId="0F422F45" w14:textId="77777777" w:rsidR="00036450" w:rsidRPr="00B359E4" w:rsidRDefault="00C7346C" w:rsidP="00B359E4">
            <w:pPr>
              <w:pStyle w:val="Date"/>
            </w:pPr>
            <w:r>
              <w:t>[08-2006]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[08-2010]</w:t>
            </w:r>
          </w:p>
          <w:p w14:paraId="791C12F9" w14:textId="77777777" w:rsidR="004D3011" w:rsidRDefault="00C7346C" w:rsidP="00036450">
            <w:r>
              <w:t xml:space="preserve">Earned a </w:t>
            </w:r>
            <w:r w:rsidR="0002371F">
              <w:t>bachelor’s degree</w:t>
            </w:r>
            <w:r>
              <w:t xml:space="preserve"> in Electronic and Instrumentation with</w:t>
            </w:r>
            <w:r w:rsidR="0002371F">
              <w:t xml:space="preserve"> a concentration in Software Development also</w:t>
            </w:r>
          </w:p>
          <w:p w14:paraId="4510E167" w14:textId="77777777" w:rsidR="00036450" w:rsidRDefault="00036450" w:rsidP="00036450"/>
          <w:sdt>
            <w:sdtPr>
              <w:id w:val="1001553383"/>
              <w:placeholder>
                <w:docPart w:val="9FC571B5CA224908987542244B584ECC"/>
              </w:placeholder>
              <w:temporary/>
              <w:showingPlcHdr/>
              <w15:appearance w15:val="hidden"/>
            </w:sdtPr>
            <w:sdtEndPr/>
            <w:sdtContent>
              <w:p w14:paraId="33A40B8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75A1A99" w14:textId="77777777" w:rsidR="00226782" w:rsidRPr="00226782" w:rsidRDefault="00226782" w:rsidP="00B359E4">
            <w:pPr>
              <w:pStyle w:val="Heading4"/>
              <w:rPr>
                <w:b w:val="0"/>
                <w:bCs/>
              </w:rPr>
            </w:pPr>
            <w:r w:rsidRPr="00226782">
              <w:rPr>
                <w:b w:val="0"/>
                <w:bCs/>
              </w:rPr>
              <w:t xml:space="preserve">Working in </w:t>
            </w:r>
            <w:r w:rsidRPr="00226782">
              <w:t>Cognizant Technology Solutions</w:t>
            </w:r>
            <w:r w:rsidRPr="00226782">
              <w:rPr>
                <w:b w:val="0"/>
                <w:bCs/>
              </w:rPr>
              <w:t xml:space="preserve"> for </w:t>
            </w:r>
            <w:r w:rsidRPr="00226782">
              <w:t>over 9 years</w:t>
            </w:r>
            <w:r w:rsidRPr="00226782">
              <w:rPr>
                <w:b w:val="0"/>
                <w:bCs/>
              </w:rPr>
              <w:t xml:space="preserve"> in a project for well-known American </w:t>
            </w:r>
            <w:r w:rsidR="008D657C">
              <w:rPr>
                <w:b w:val="0"/>
                <w:bCs/>
              </w:rPr>
              <w:t xml:space="preserve">clothing company as a </w:t>
            </w:r>
            <w:r w:rsidR="00E547D4" w:rsidRPr="00226782">
              <w:rPr>
                <w:b w:val="0"/>
                <w:bCs/>
              </w:rPr>
              <w:t>client</w:t>
            </w:r>
            <w:r w:rsidR="00E547D4">
              <w:rPr>
                <w:b w:val="0"/>
                <w:bCs/>
              </w:rPr>
              <w:t>,</w:t>
            </w:r>
            <w:r w:rsidR="008D657C">
              <w:rPr>
                <w:b w:val="0"/>
                <w:bCs/>
              </w:rPr>
              <w:t xml:space="preserve"> also worldwide </w:t>
            </w:r>
            <w:r w:rsidR="00E547D4">
              <w:rPr>
                <w:b w:val="0"/>
                <w:bCs/>
              </w:rPr>
              <w:t>Retailer.</w:t>
            </w:r>
            <w:r w:rsidRPr="00226782">
              <w:rPr>
                <w:b w:val="0"/>
                <w:bCs/>
              </w:rPr>
              <w:t xml:space="preserve"> Please find below overview of few projects</w:t>
            </w:r>
          </w:p>
          <w:p w14:paraId="16BB250B" w14:textId="77777777" w:rsidR="00226782" w:rsidRDefault="00226782" w:rsidP="00B359E4">
            <w:pPr>
              <w:pStyle w:val="Heading4"/>
            </w:pPr>
          </w:p>
          <w:p w14:paraId="2488D916" w14:textId="77777777" w:rsidR="00E547D4" w:rsidRPr="00E547D4" w:rsidRDefault="00E547D4" w:rsidP="00E547D4">
            <w:pPr>
              <w:rPr>
                <w:b/>
                <w:u w:val="single"/>
              </w:rPr>
            </w:pPr>
            <w:r w:rsidRPr="00E547D4">
              <w:rPr>
                <w:b/>
                <w:u w:val="single"/>
              </w:rPr>
              <w:t xml:space="preserve">Project </w:t>
            </w:r>
            <w:r>
              <w:rPr>
                <w:b/>
                <w:u w:val="single"/>
              </w:rPr>
              <w:t>1</w:t>
            </w:r>
            <w:r w:rsidRPr="00E547D4">
              <w:rPr>
                <w:b/>
                <w:u w:val="single"/>
              </w:rPr>
              <w:t xml:space="preserve">: </w:t>
            </w:r>
            <w:r>
              <w:rPr>
                <w:b/>
                <w:u w:val="single"/>
              </w:rPr>
              <w:t>Omni-channel functionality</w:t>
            </w:r>
            <w:r w:rsidRPr="00E547D4">
              <w:rPr>
                <w:b/>
                <w:u w:val="single"/>
              </w:rPr>
              <w:t xml:space="preserve"> [</w:t>
            </w:r>
            <w:r>
              <w:rPr>
                <w:b/>
                <w:u w:val="single"/>
              </w:rPr>
              <w:t>02</w:t>
            </w:r>
            <w:r w:rsidRPr="00E547D4">
              <w:rPr>
                <w:b/>
                <w:u w:val="single"/>
              </w:rPr>
              <w:t>/20</w:t>
            </w:r>
            <w:r>
              <w:rPr>
                <w:b/>
                <w:u w:val="single"/>
              </w:rPr>
              <w:t>20</w:t>
            </w:r>
            <w:r w:rsidRPr="00E547D4">
              <w:rPr>
                <w:b/>
                <w:u w:val="single"/>
              </w:rPr>
              <w:t xml:space="preserve"> – 0</w:t>
            </w:r>
            <w:r>
              <w:rPr>
                <w:b/>
                <w:u w:val="single"/>
              </w:rPr>
              <w:t>6</w:t>
            </w:r>
            <w:r w:rsidRPr="00E547D4">
              <w:rPr>
                <w:b/>
                <w:u w:val="single"/>
              </w:rPr>
              <w:t>/2020]</w:t>
            </w:r>
          </w:p>
          <w:p w14:paraId="30FCDC69" w14:textId="77777777" w:rsidR="00E547D4" w:rsidRDefault="00E547D4" w:rsidP="00E547D4">
            <w:pPr>
              <w:rPr>
                <w:b/>
                <w:bCs/>
              </w:rPr>
            </w:pPr>
          </w:p>
          <w:p w14:paraId="6FA0838E" w14:textId="77777777" w:rsidR="00E547D4" w:rsidRPr="00E547D4" w:rsidRDefault="00E547D4" w:rsidP="00E547D4">
            <w:r w:rsidRPr="00E547D4">
              <w:rPr>
                <w:b/>
                <w:bCs/>
              </w:rPr>
              <w:t>Role</w:t>
            </w:r>
            <w:r w:rsidRPr="00E547D4">
              <w:t>: Senior Software Developer</w:t>
            </w:r>
          </w:p>
          <w:p w14:paraId="7BE3CF80" w14:textId="77777777" w:rsidR="00E547D4" w:rsidRDefault="00E547D4" w:rsidP="00E547D4">
            <w:r w:rsidRPr="008D657C">
              <w:rPr>
                <w:b/>
              </w:rPr>
              <w:t>Project Description</w:t>
            </w:r>
            <w:r>
              <w:t xml:space="preserve">: Implemented </w:t>
            </w:r>
            <w:r w:rsidR="00852BFC">
              <w:t>an</w:t>
            </w:r>
            <w:r>
              <w:t xml:space="preserve"> Omni channel solution for Ecommerce to</w:t>
            </w:r>
            <w:r w:rsidR="00852BFC">
              <w:t xml:space="preserve"> ease up online shopping. Buy Online Pickup in store, Ship From store, Associate ordering System etc.</w:t>
            </w:r>
          </w:p>
          <w:p w14:paraId="6D9C5782" w14:textId="77777777" w:rsidR="00E547D4" w:rsidRPr="00036450" w:rsidRDefault="00E547D4" w:rsidP="00E547D4"/>
          <w:p w14:paraId="21D619BA" w14:textId="77777777" w:rsidR="00E547D4" w:rsidRDefault="00E547D4" w:rsidP="00E547D4">
            <w:pPr>
              <w:rPr>
                <w:b/>
                <w:bCs/>
              </w:rPr>
            </w:pPr>
            <w:r w:rsidRPr="008D657C">
              <w:rPr>
                <w:b/>
                <w:bCs/>
              </w:rPr>
              <w:t>Roles and Responsibilities</w:t>
            </w:r>
            <w:r>
              <w:rPr>
                <w:b/>
                <w:bCs/>
              </w:rPr>
              <w:t xml:space="preserve">: </w:t>
            </w:r>
          </w:p>
          <w:p w14:paraId="2DA5C605" w14:textId="77777777" w:rsidR="00E547D4" w:rsidRDefault="00E547D4" w:rsidP="00E547D4">
            <w:pPr>
              <w:pStyle w:val="ListParagraph"/>
              <w:numPr>
                <w:ilvl w:val="0"/>
                <w:numId w:val="2"/>
              </w:numPr>
            </w:pPr>
            <w:r w:rsidRPr="008D657C">
              <w:t xml:space="preserve">Requirements </w:t>
            </w:r>
            <w:r>
              <w:t xml:space="preserve">Gathering </w:t>
            </w:r>
            <w:r w:rsidRPr="008D657C">
              <w:t xml:space="preserve">and </w:t>
            </w:r>
            <w:r>
              <w:t>Analysis</w:t>
            </w:r>
          </w:p>
          <w:p w14:paraId="4BAA724D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>
              <w:t>Solution Designing</w:t>
            </w:r>
          </w:p>
          <w:p w14:paraId="64EFCE8F" w14:textId="77777777" w:rsidR="00852BFC" w:rsidRDefault="00E547D4" w:rsidP="00E547D4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</w:t>
            </w:r>
            <w:r w:rsidR="00852BFC">
              <w:t>various SQL Server objects like Stored Procedures, Functions etc. with various Email Alert generation also</w:t>
            </w:r>
          </w:p>
          <w:p w14:paraId="5ED434F1" w14:textId="77777777" w:rsidR="00852BFC" w:rsidRDefault="00852BFC" w:rsidP="00E547D4">
            <w:pPr>
              <w:pStyle w:val="ListParagraph"/>
              <w:numPr>
                <w:ilvl w:val="0"/>
                <w:numId w:val="2"/>
              </w:numPr>
            </w:pPr>
            <w:r>
              <w:t>Used SSIS to develop the packages</w:t>
            </w:r>
          </w:p>
          <w:p w14:paraId="0DFFD819" w14:textId="77777777" w:rsidR="00852BFC" w:rsidRDefault="00852BFC" w:rsidP="00E547D4">
            <w:pPr>
              <w:pStyle w:val="ListParagraph"/>
              <w:numPr>
                <w:ilvl w:val="0"/>
                <w:numId w:val="2"/>
              </w:numPr>
            </w:pPr>
            <w:r>
              <w:t>Unit Testing</w:t>
            </w:r>
          </w:p>
          <w:p w14:paraId="2B11E2B1" w14:textId="77777777" w:rsidR="00E547D4" w:rsidRPr="008D657C" w:rsidRDefault="00E547D4" w:rsidP="00E547D4">
            <w:pPr>
              <w:pStyle w:val="ListParagraph"/>
              <w:numPr>
                <w:ilvl w:val="0"/>
                <w:numId w:val="2"/>
              </w:numPr>
            </w:pPr>
            <w:r>
              <w:t>QA Support, deployment and Post-Production Support</w:t>
            </w:r>
          </w:p>
          <w:p w14:paraId="68326F33" w14:textId="77777777" w:rsidR="008D657C" w:rsidRDefault="008D657C" w:rsidP="008D657C">
            <w:pPr>
              <w:rPr>
                <w:b/>
              </w:rPr>
            </w:pPr>
          </w:p>
          <w:p w14:paraId="71E0DBA1" w14:textId="77777777" w:rsidR="00E547D4" w:rsidRPr="00E547D4" w:rsidRDefault="008D657C" w:rsidP="00E547D4">
            <w:pPr>
              <w:rPr>
                <w:b/>
                <w:u w:val="single"/>
              </w:rPr>
            </w:pPr>
            <w:r w:rsidRPr="00E547D4">
              <w:rPr>
                <w:b/>
                <w:u w:val="single"/>
              </w:rPr>
              <w:t>Project</w:t>
            </w:r>
            <w:r w:rsidR="00E547D4" w:rsidRPr="00E547D4">
              <w:rPr>
                <w:b/>
                <w:u w:val="single"/>
              </w:rPr>
              <w:t xml:space="preserve"> </w:t>
            </w:r>
            <w:r w:rsidR="00E547D4">
              <w:rPr>
                <w:b/>
                <w:u w:val="single"/>
              </w:rPr>
              <w:t>2</w:t>
            </w:r>
            <w:r w:rsidRPr="00E547D4">
              <w:rPr>
                <w:b/>
                <w:u w:val="single"/>
              </w:rPr>
              <w:t>: RFID Replenishment for multiple Locations [</w:t>
            </w:r>
            <w:r w:rsidR="00E547D4">
              <w:rPr>
                <w:b/>
                <w:u w:val="single"/>
              </w:rPr>
              <w:t>11</w:t>
            </w:r>
            <w:r w:rsidRPr="00E547D4">
              <w:rPr>
                <w:b/>
                <w:u w:val="single"/>
              </w:rPr>
              <w:t>/20</w:t>
            </w:r>
            <w:r w:rsidR="00E547D4">
              <w:rPr>
                <w:b/>
                <w:u w:val="single"/>
              </w:rPr>
              <w:t>19</w:t>
            </w:r>
            <w:r w:rsidRPr="00E547D4">
              <w:rPr>
                <w:b/>
                <w:u w:val="single"/>
              </w:rPr>
              <w:t xml:space="preserve"> – 0</w:t>
            </w:r>
            <w:r w:rsidR="00E547D4">
              <w:rPr>
                <w:b/>
                <w:u w:val="single"/>
              </w:rPr>
              <w:t>3</w:t>
            </w:r>
            <w:r w:rsidRPr="00E547D4">
              <w:rPr>
                <w:b/>
                <w:u w:val="single"/>
              </w:rPr>
              <w:t>/2020]</w:t>
            </w:r>
          </w:p>
          <w:p w14:paraId="5A56A31A" w14:textId="77777777" w:rsidR="00E547D4" w:rsidRDefault="00E547D4" w:rsidP="00E547D4">
            <w:pPr>
              <w:rPr>
                <w:b/>
                <w:bCs/>
              </w:rPr>
            </w:pPr>
          </w:p>
          <w:p w14:paraId="48BC00C6" w14:textId="77777777" w:rsidR="00E547D4" w:rsidRPr="00E547D4" w:rsidRDefault="00E547D4" w:rsidP="00E547D4">
            <w:r w:rsidRPr="00E547D4">
              <w:rPr>
                <w:b/>
                <w:bCs/>
              </w:rPr>
              <w:t>Role</w:t>
            </w:r>
            <w:r w:rsidRPr="00E547D4">
              <w:t>: Senior Software Developer</w:t>
            </w:r>
          </w:p>
          <w:p w14:paraId="6F768E15" w14:textId="77777777" w:rsidR="008D657C" w:rsidRDefault="008D657C" w:rsidP="008D657C">
            <w:r w:rsidRPr="008D657C">
              <w:rPr>
                <w:b/>
              </w:rPr>
              <w:t>Project Description</w:t>
            </w:r>
            <w:r>
              <w:t xml:space="preserve">: Implemented a new functionality for Retail stores to generate the Alerts for replenishment of products in store </w:t>
            </w:r>
          </w:p>
          <w:p w14:paraId="3235B9E2" w14:textId="77777777" w:rsidR="008D657C" w:rsidRPr="00036450" w:rsidRDefault="008D657C" w:rsidP="008D657C"/>
          <w:p w14:paraId="5228EF7D" w14:textId="77777777" w:rsidR="00036450" w:rsidRDefault="008D657C" w:rsidP="00036450">
            <w:pPr>
              <w:rPr>
                <w:b/>
                <w:bCs/>
              </w:rPr>
            </w:pPr>
            <w:r w:rsidRPr="008D657C">
              <w:rPr>
                <w:b/>
                <w:bCs/>
              </w:rPr>
              <w:t>Roles and Responsibilities</w:t>
            </w:r>
            <w:r>
              <w:rPr>
                <w:b/>
                <w:bCs/>
              </w:rPr>
              <w:t xml:space="preserve">: </w:t>
            </w:r>
          </w:p>
          <w:p w14:paraId="077866D4" w14:textId="77777777" w:rsidR="008D657C" w:rsidRDefault="008D657C" w:rsidP="008D657C">
            <w:pPr>
              <w:pStyle w:val="ListParagraph"/>
              <w:numPr>
                <w:ilvl w:val="0"/>
                <w:numId w:val="2"/>
              </w:numPr>
            </w:pPr>
            <w:r w:rsidRPr="008D657C">
              <w:t xml:space="preserve">Requirements </w:t>
            </w:r>
            <w:r>
              <w:t xml:space="preserve">Gathering </w:t>
            </w:r>
            <w:r w:rsidRPr="008D657C">
              <w:t xml:space="preserve">and </w:t>
            </w:r>
            <w:r>
              <w:t>Analysis</w:t>
            </w:r>
          </w:p>
          <w:p w14:paraId="310D9361" w14:textId="77777777" w:rsidR="008D657C" w:rsidRDefault="008D657C" w:rsidP="008D657C">
            <w:pPr>
              <w:pStyle w:val="ListParagraph"/>
              <w:numPr>
                <w:ilvl w:val="0"/>
                <w:numId w:val="2"/>
              </w:numPr>
            </w:pPr>
            <w:r>
              <w:t>Part of Solution Designing team</w:t>
            </w:r>
          </w:p>
          <w:p w14:paraId="70DBCB33" w14:textId="77777777" w:rsidR="008D657C" w:rsidRDefault="008D657C" w:rsidP="008D657C">
            <w:pPr>
              <w:pStyle w:val="ListParagraph"/>
              <w:numPr>
                <w:ilvl w:val="0"/>
                <w:numId w:val="2"/>
              </w:numPr>
            </w:pPr>
            <w:r>
              <w:t>Developed Solution using various Amazon web services like S</w:t>
            </w:r>
            <w:r w:rsidR="00E547D4">
              <w:t>3,</w:t>
            </w:r>
            <w:r>
              <w:t xml:space="preserve"> lambda </w:t>
            </w:r>
            <w:r w:rsidR="00E547D4">
              <w:t>functions,</w:t>
            </w:r>
            <w:r>
              <w:t xml:space="preserve"> </w:t>
            </w:r>
            <w:r w:rsidR="00E547D4">
              <w:t>RDS</w:t>
            </w:r>
            <w:r>
              <w:t xml:space="preserve"> etc</w:t>
            </w:r>
            <w:r w:rsidR="00E547D4">
              <w:t>.  with Unit testing also</w:t>
            </w:r>
          </w:p>
          <w:p w14:paraId="3B0F5100" w14:textId="77777777" w:rsidR="00E547D4" w:rsidRDefault="00E547D4" w:rsidP="008D657C">
            <w:pPr>
              <w:pStyle w:val="ListParagraph"/>
              <w:numPr>
                <w:ilvl w:val="0"/>
                <w:numId w:val="2"/>
              </w:numPr>
            </w:pPr>
            <w:r>
              <w:t>Created MySQL database objects as required</w:t>
            </w:r>
          </w:p>
          <w:p w14:paraId="55A32F03" w14:textId="77777777" w:rsidR="00E547D4" w:rsidRPr="008D657C" w:rsidRDefault="00E547D4" w:rsidP="008D657C">
            <w:pPr>
              <w:pStyle w:val="ListParagraph"/>
              <w:numPr>
                <w:ilvl w:val="0"/>
                <w:numId w:val="2"/>
              </w:numPr>
            </w:pPr>
            <w:r>
              <w:t>QA Support, deployment and Post-Production Support</w:t>
            </w:r>
          </w:p>
          <w:p w14:paraId="704F60E6" w14:textId="77777777" w:rsidR="004D3011" w:rsidRDefault="004D3011" w:rsidP="00036450"/>
          <w:p w14:paraId="30455D74" w14:textId="77777777" w:rsidR="00852BFC" w:rsidRPr="00E547D4" w:rsidRDefault="00852BFC" w:rsidP="00852BFC">
            <w:pPr>
              <w:rPr>
                <w:b/>
                <w:u w:val="single"/>
              </w:rPr>
            </w:pPr>
            <w:r w:rsidRPr="00E547D4">
              <w:rPr>
                <w:b/>
                <w:u w:val="single"/>
              </w:rPr>
              <w:t xml:space="preserve">Project </w:t>
            </w:r>
            <w:r>
              <w:rPr>
                <w:b/>
                <w:u w:val="single"/>
              </w:rPr>
              <w:t>3</w:t>
            </w:r>
            <w:r w:rsidRPr="00E547D4">
              <w:rPr>
                <w:b/>
                <w:u w:val="single"/>
              </w:rPr>
              <w:t xml:space="preserve">: </w:t>
            </w:r>
            <w:r>
              <w:rPr>
                <w:b/>
                <w:u w:val="single"/>
              </w:rPr>
              <w:t>New Point of Sale Integration</w:t>
            </w:r>
            <w:r w:rsidRPr="00E547D4">
              <w:rPr>
                <w:b/>
                <w:u w:val="single"/>
              </w:rPr>
              <w:t xml:space="preserve"> [</w:t>
            </w:r>
            <w:r>
              <w:rPr>
                <w:b/>
                <w:u w:val="single"/>
              </w:rPr>
              <w:t>02</w:t>
            </w:r>
            <w:r w:rsidRPr="00E547D4">
              <w:rPr>
                <w:b/>
                <w:u w:val="single"/>
              </w:rPr>
              <w:t>/20</w:t>
            </w:r>
            <w:r>
              <w:rPr>
                <w:b/>
                <w:u w:val="single"/>
              </w:rPr>
              <w:t>20</w:t>
            </w:r>
            <w:r w:rsidRPr="00E547D4">
              <w:rPr>
                <w:b/>
                <w:u w:val="single"/>
              </w:rPr>
              <w:t xml:space="preserve"> – 0</w:t>
            </w:r>
            <w:r>
              <w:rPr>
                <w:b/>
                <w:u w:val="single"/>
              </w:rPr>
              <w:t>6</w:t>
            </w:r>
            <w:r w:rsidRPr="00E547D4">
              <w:rPr>
                <w:b/>
                <w:u w:val="single"/>
              </w:rPr>
              <w:t>/2020]</w:t>
            </w:r>
          </w:p>
          <w:p w14:paraId="701EF564" w14:textId="77777777" w:rsidR="00852BFC" w:rsidRDefault="00852BFC" w:rsidP="00852BFC">
            <w:pPr>
              <w:rPr>
                <w:b/>
                <w:bCs/>
              </w:rPr>
            </w:pPr>
          </w:p>
          <w:p w14:paraId="6EB8FDC1" w14:textId="77777777" w:rsidR="00852BFC" w:rsidRPr="00E547D4" w:rsidRDefault="00852BFC" w:rsidP="00852BFC">
            <w:r w:rsidRPr="00E547D4">
              <w:rPr>
                <w:b/>
                <w:bCs/>
              </w:rPr>
              <w:t>Role</w:t>
            </w:r>
            <w:r w:rsidRPr="00E547D4">
              <w:t>: Senior Software Developer</w:t>
            </w:r>
          </w:p>
          <w:p w14:paraId="49EBBBD7" w14:textId="77777777" w:rsidR="00852BFC" w:rsidRDefault="00852BFC" w:rsidP="00852BFC">
            <w:r w:rsidRPr="008D657C">
              <w:rPr>
                <w:b/>
              </w:rPr>
              <w:t>Project Description</w:t>
            </w:r>
            <w:r>
              <w:t xml:space="preserve">: </w:t>
            </w:r>
            <w:r w:rsidR="001F7D7A">
              <w:t>Integration between new Point of Sale with existing ERP software</w:t>
            </w:r>
          </w:p>
          <w:p w14:paraId="73920224" w14:textId="77777777" w:rsidR="00852BFC" w:rsidRPr="00036450" w:rsidRDefault="00852BFC" w:rsidP="00852BFC"/>
          <w:p w14:paraId="43691384" w14:textId="77777777" w:rsidR="00852BFC" w:rsidRDefault="00852BFC" w:rsidP="00852BFC">
            <w:pPr>
              <w:rPr>
                <w:b/>
                <w:bCs/>
              </w:rPr>
            </w:pPr>
            <w:r w:rsidRPr="008D657C">
              <w:rPr>
                <w:b/>
                <w:bCs/>
              </w:rPr>
              <w:t>Roles and Responsibilities</w:t>
            </w:r>
            <w:r>
              <w:rPr>
                <w:b/>
                <w:bCs/>
              </w:rPr>
              <w:t xml:space="preserve">: </w:t>
            </w:r>
          </w:p>
          <w:p w14:paraId="311E9349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 w:rsidRPr="008D657C">
              <w:t xml:space="preserve">Requirements </w:t>
            </w:r>
            <w:r>
              <w:t xml:space="preserve">Gathering </w:t>
            </w:r>
            <w:r w:rsidRPr="008D657C">
              <w:t xml:space="preserve">and </w:t>
            </w:r>
            <w:r>
              <w:t>Analysis</w:t>
            </w:r>
          </w:p>
          <w:p w14:paraId="7D05134F" w14:textId="77777777" w:rsidR="001F7D7A" w:rsidRDefault="001F7D7A" w:rsidP="00852BFC">
            <w:pPr>
              <w:pStyle w:val="ListParagraph"/>
              <w:numPr>
                <w:ilvl w:val="0"/>
                <w:numId w:val="2"/>
              </w:numPr>
            </w:pPr>
            <w:r>
              <w:t>Collaborated with different vendors to understand the systems</w:t>
            </w:r>
          </w:p>
          <w:p w14:paraId="46C2BBF4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>
              <w:t>Solution Designing</w:t>
            </w:r>
          </w:p>
          <w:p w14:paraId="37B15C07" w14:textId="77777777" w:rsidR="001F7D7A" w:rsidRDefault="001F7D7A" w:rsidP="00852BFC">
            <w:pPr>
              <w:pStyle w:val="ListParagraph"/>
              <w:numPr>
                <w:ilvl w:val="0"/>
                <w:numId w:val="2"/>
              </w:numPr>
            </w:pPr>
            <w:r>
              <w:t>Developed 17 new interfaces to achieve the integration in a very short period of time</w:t>
            </w:r>
          </w:p>
          <w:p w14:paraId="2A2450F6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>
              <w:t>Developed various SQL Server objects like Stored Procedures, Functions etc. with various Email Alert generation also</w:t>
            </w:r>
          </w:p>
          <w:p w14:paraId="4E42ADBB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>
              <w:t>Unit Testing</w:t>
            </w:r>
          </w:p>
          <w:p w14:paraId="6F0FB9E5" w14:textId="77777777" w:rsidR="00852BFC" w:rsidRDefault="00852BFC" w:rsidP="00852BFC">
            <w:pPr>
              <w:pStyle w:val="ListParagraph"/>
              <w:numPr>
                <w:ilvl w:val="0"/>
                <w:numId w:val="2"/>
              </w:numPr>
            </w:pPr>
            <w:r>
              <w:t>QA Support, deployment and Post-Production Support</w:t>
            </w:r>
          </w:p>
          <w:p w14:paraId="495B73A9" w14:textId="77777777" w:rsidR="001F7D7A" w:rsidRPr="008D657C" w:rsidRDefault="001F7D7A" w:rsidP="00852BFC">
            <w:pPr>
              <w:pStyle w:val="ListParagraph"/>
              <w:numPr>
                <w:ilvl w:val="0"/>
                <w:numId w:val="2"/>
              </w:numPr>
            </w:pPr>
            <w:r>
              <w:t>Developed a web solution for production support team to monitor all the new jobs. Used Django framework , HTML , CSS , Javascript</w:t>
            </w:r>
          </w:p>
          <w:p w14:paraId="547102C5" w14:textId="77777777" w:rsidR="00852BFC" w:rsidRDefault="00852BFC" w:rsidP="00852BFC">
            <w:pPr>
              <w:rPr>
                <w:b/>
              </w:rPr>
            </w:pPr>
          </w:p>
          <w:p w14:paraId="0E841A62" w14:textId="77777777" w:rsidR="004D3011" w:rsidRDefault="00852BFC" w:rsidP="001F7D7A">
            <w:pPr>
              <w:rPr>
                <w:bCs/>
              </w:rPr>
            </w:pPr>
            <w:r w:rsidRPr="00E547D4">
              <w:rPr>
                <w:b/>
                <w:u w:val="single"/>
              </w:rPr>
              <w:t xml:space="preserve">Project </w:t>
            </w:r>
            <w:r w:rsidR="001F7D7A">
              <w:rPr>
                <w:b/>
                <w:u w:val="single"/>
              </w:rPr>
              <w:t>4</w:t>
            </w:r>
            <w:r w:rsidRPr="00E547D4">
              <w:rPr>
                <w:b/>
                <w:u w:val="single"/>
              </w:rPr>
              <w:t xml:space="preserve">: </w:t>
            </w:r>
            <w:r w:rsidR="001F7D7A" w:rsidRPr="001F7D7A">
              <w:rPr>
                <w:bCs/>
              </w:rPr>
              <w:t xml:space="preserve"> </w:t>
            </w:r>
            <w:r w:rsidR="001F7D7A">
              <w:rPr>
                <w:bCs/>
              </w:rPr>
              <w:t xml:space="preserve">Implemented a new Sale model known as Concession Model for client with a </w:t>
            </w:r>
            <w:r w:rsidR="00E542D2">
              <w:rPr>
                <w:bCs/>
              </w:rPr>
              <w:t>well-known</w:t>
            </w:r>
            <w:r w:rsidR="001F7D7A">
              <w:rPr>
                <w:bCs/>
              </w:rPr>
              <w:t xml:space="preserve"> Retailer Macys. </w:t>
            </w:r>
          </w:p>
          <w:p w14:paraId="7CF4DAC5" w14:textId="77777777" w:rsidR="001F7D7A" w:rsidRDefault="001F7D7A" w:rsidP="001F7D7A">
            <w:pPr>
              <w:rPr>
                <w:bCs/>
              </w:rPr>
            </w:pPr>
            <w:r w:rsidRPr="00E542D2">
              <w:rPr>
                <w:b/>
                <w:u w:val="single"/>
              </w:rPr>
              <w:t>Project 5</w:t>
            </w:r>
            <w:r>
              <w:rPr>
                <w:bCs/>
              </w:rPr>
              <w:t xml:space="preserve">: </w:t>
            </w:r>
            <w:r w:rsidR="00E542D2">
              <w:rPr>
                <w:bCs/>
              </w:rPr>
              <w:t>Backend Developer for integrating Ecommerce solutions Canada with Retail ERP software</w:t>
            </w:r>
          </w:p>
          <w:p w14:paraId="5879A81C" w14:textId="77777777" w:rsidR="00E542D2" w:rsidRDefault="00E542D2" w:rsidP="001F7D7A">
            <w:pPr>
              <w:rPr>
                <w:bCs/>
              </w:rPr>
            </w:pPr>
            <w:r w:rsidRPr="00E542D2">
              <w:rPr>
                <w:b/>
                <w:u w:val="single"/>
              </w:rPr>
              <w:t>Project 6</w:t>
            </w:r>
            <w:r>
              <w:rPr>
                <w:bCs/>
              </w:rPr>
              <w:t>: New Loyalty program integration with Retail ERP with achieving GDPR functionality too</w:t>
            </w:r>
          </w:p>
          <w:p w14:paraId="4E330D6B" w14:textId="77777777" w:rsidR="00E542D2" w:rsidRDefault="00E542D2" w:rsidP="001F7D7A">
            <w:pPr>
              <w:rPr>
                <w:bCs/>
              </w:rPr>
            </w:pPr>
            <w:r w:rsidRPr="00E542D2">
              <w:rPr>
                <w:b/>
                <w:u w:val="single"/>
              </w:rPr>
              <w:t>Project 7</w:t>
            </w:r>
            <w:r>
              <w:rPr>
                <w:bCs/>
              </w:rPr>
              <w:t>: Achieved Find in Store functionality by creating an API and backend SQL procedures</w:t>
            </w:r>
          </w:p>
          <w:p w14:paraId="17969425" w14:textId="77777777" w:rsidR="00E542D2" w:rsidRDefault="00E542D2" w:rsidP="001F7D7A">
            <w:pPr>
              <w:rPr>
                <w:bCs/>
              </w:rPr>
            </w:pPr>
            <w:r w:rsidRPr="00E542D2">
              <w:rPr>
                <w:b/>
                <w:u w:val="single"/>
              </w:rPr>
              <w:t>Project 8</w:t>
            </w:r>
            <w:r>
              <w:rPr>
                <w:bCs/>
              </w:rPr>
              <w:t>: Created Business Reporting website</w:t>
            </w:r>
          </w:p>
          <w:p w14:paraId="06BE13DB" w14:textId="77777777" w:rsidR="00E542D2" w:rsidRPr="001F7D7A" w:rsidRDefault="00E542D2" w:rsidP="001F7D7A">
            <w:pPr>
              <w:rPr>
                <w:bCs/>
              </w:rPr>
            </w:pPr>
            <w:r w:rsidRPr="00E542D2">
              <w:rPr>
                <w:b/>
                <w:u w:val="single"/>
              </w:rPr>
              <w:t>Project 9</w:t>
            </w:r>
            <w:r>
              <w:rPr>
                <w:bCs/>
              </w:rPr>
              <w:t>: Production Support for the same client</w:t>
            </w:r>
          </w:p>
          <w:p w14:paraId="450C65D1" w14:textId="77777777" w:rsidR="004D3011" w:rsidRDefault="004D3011" w:rsidP="00036450"/>
          <w:sdt>
            <w:sdtPr>
              <w:id w:val="1669594239"/>
              <w:placeholder>
                <w:docPart w:val="B57E813CF6484BBBA28616846C2D6C74"/>
              </w:placeholder>
              <w:temporary/>
              <w:showingPlcHdr/>
              <w15:appearance w15:val="hidden"/>
            </w:sdtPr>
            <w:sdtEndPr/>
            <w:sdtContent>
              <w:p w14:paraId="07AAD1A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F3AB00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37F66E52" wp14:editId="036C02C2">
                  <wp:extent cx="3983431" cy="1228039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226782" w14:paraId="78B6C086" w14:textId="77777777" w:rsidTr="001B2ABD">
        <w:tc>
          <w:tcPr>
            <w:tcW w:w="3600" w:type="dxa"/>
          </w:tcPr>
          <w:p w14:paraId="366A4D6B" w14:textId="77777777" w:rsidR="00226782" w:rsidRDefault="00226782" w:rsidP="00036450">
            <w:pPr>
              <w:pStyle w:val="Heading3"/>
            </w:pPr>
          </w:p>
        </w:tc>
        <w:tc>
          <w:tcPr>
            <w:tcW w:w="720" w:type="dxa"/>
          </w:tcPr>
          <w:p w14:paraId="2728E41B" w14:textId="77777777" w:rsidR="00226782" w:rsidRDefault="00226782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6C3984D" w14:textId="77777777" w:rsidR="00226782" w:rsidRDefault="00226782" w:rsidP="00036450">
            <w:pPr>
              <w:pStyle w:val="Heading2"/>
            </w:pPr>
          </w:p>
        </w:tc>
      </w:tr>
    </w:tbl>
    <w:p w14:paraId="1604CCDE" w14:textId="77777777" w:rsidR="0043117B" w:rsidRDefault="00C452FB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EB20" w14:textId="77777777" w:rsidR="00C452FB" w:rsidRDefault="00C452FB" w:rsidP="000C45FF">
      <w:r>
        <w:separator/>
      </w:r>
    </w:p>
  </w:endnote>
  <w:endnote w:type="continuationSeparator" w:id="0">
    <w:p w14:paraId="541F0A2E" w14:textId="77777777" w:rsidR="00C452FB" w:rsidRDefault="00C452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AA7FE" w14:textId="77777777" w:rsidR="00C452FB" w:rsidRDefault="00C452FB" w:rsidP="000C45FF">
      <w:r>
        <w:separator/>
      </w:r>
    </w:p>
  </w:footnote>
  <w:footnote w:type="continuationSeparator" w:id="0">
    <w:p w14:paraId="77C476B7" w14:textId="77777777" w:rsidR="00C452FB" w:rsidRDefault="00C452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8245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270F33" wp14:editId="447ED9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78DF"/>
    <w:multiLevelType w:val="hybridMultilevel"/>
    <w:tmpl w:val="8906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F4A5D"/>
    <w:multiLevelType w:val="hybridMultilevel"/>
    <w:tmpl w:val="09D4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C"/>
    <w:rsid w:val="0002371F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1F7D7A"/>
    <w:rsid w:val="00226782"/>
    <w:rsid w:val="002336C9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7C2E"/>
    <w:rsid w:val="006E6A4D"/>
    <w:rsid w:val="00715FCB"/>
    <w:rsid w:val="00743101"/>
    <w:rsid w:val="007775E1"/>
    <w:rsid w:val="007867A0"/>
    <w:rsid w:val="007927F5"/>
    <w:rsid w:val="00802CA0"/>
    <w:rsid w:val="00852BFC"/>
    <w:rsid w:val="008D657C"/>
    <w:rsid w:val="009260CD"/>
    <w:rsid w:val="00952C25"/>
    <w:rsid w:val="0096397E"/>
    <w:rsid w:val="00A2118D"/>
    <w:rsid w:val="00AD76E2"/>
    <w:rsid w:val="00B20152"/>
    <w:rsid w:val="00B359E4"/>
    <w:rsid w:val="00B57D98"/>
    <w:rsid w:val="00B70850"/>
    <w:rsid w:val="00C066B6"/>
    <w:rsid w:val="00C37BA1"/>
    <w:rsid w:val="00C452FB"/>
    <w:rsid w:val="00C4674C"/>
    <w:rsid w:val="00C506CF"/>
    <w:rsid w:val="00C72BED"/>
    <w:rsid w:val="00C7346C"/>
    <w:rsid w:val="00C9578B"/>
    <w:rsid w:val="00CB0055"/>
    <w:rsid w:val="00D2522B"/>
    <w:rsid w:val="00D422DE"/>
    <w:rsid w:val="00D5459D"/>
    <w:rsid w:val="00DA1F4D"/>
    <w:rsid w:val="00DD172A"/>
    <w:rsid w:val="00E25A26"/>
    <w:rsid w:val="00E35947"/>
    <w:rsid w:val="00E4381A"/>
    <w:rsid w:val="00E542D2"/>
    <w:rsid w:val="00E547D4"/>
    <w:rsid w:val="00E55D74"/>
    <w:rsid w:val="00EA3504"/>
    <w:rsid w:val="00EC203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9C03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2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dubey7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Bootstrap</c:v>
                </c:pt>
                <c:pt idx="1">
                  <c:v>Javascript</c:v>
                </c:pt>
                <c:pt idx="2">
                  <c:v>HTML/CSS</c:v>
                </c:pt>
                <c:pt idx="3">
                  <c:v>C#</c:v>
                </c:pt>
                <c:pt idx="4">
                  <c:v>Django</c:v>
                </c:pt>
                <c:pt idx="5">
                  <c:v>Python</c:v>
                </c:pt>
                <c:pt idx="6">
                  <c:v>SSIS/SSRS</c:v>
                </c:pt>
                <c:pt idx="7">
                  <c:v>T-SQL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0.4</c:v>
                </c:pt>
                <c:pt idx="1">
                  <c:v>0.2</c:v>
                </c:pt>
                <c:pt idx="2">
                  <c:v>0.3</c:v>
                </c:pt>
                <c:pt idx="3">
                  <c:v>0.3</c:v>
                </c:pt>
                <c:pt idx="4">
                  <c:v>0.25</c:v>
                </c:pt>
                <c:pt idx="5">
                  <c:v>0.5</c:v>
                </c:pt>
                <c:pt idx="6">
                  <c:v>0.75</c:v>
                </c:pt>
                <c:pt idx="7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25B54DB65F468B85D616A38F396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74696-64FF-4BE2-8BC4-6168663A2622}"/>
      </w:docPartPr>
      <w:docPartBody>
        <w:p w:rsidR="00461B4E" w:rsidRDefault="004C409D">
          <w:pPr>
            <w:pStyle w:val="1F25B54DB65F468B85D616A38F3967F2"/>
          </w:pPr>
          <w:r w:rsidRPr="00D5459D">
            <w:t>Profile</w:t>
          </w:r>
        </w:p>
      </w:docPartBody>
    </w:docPart>
    <w:docPart>
      <w:docPartPr>
        <w:name w:val="54C064BA1F8C4EB3AF4EE2A4D8C53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F7C8B-213D-490B-8BB0-AE70CE3F777F}"/>
      </w:docPartPr>
      <w:docPartBody>
        <w:p w:rsidR="00461B4E" w:rsidRDefault="004C409D">
          <w:pPr>
            <w:pStyle w:val="54C064BA1F8C4EB3AF4EE2A4D8C539C9"/>
          </w:pPr>
          <w:r w:rsidRPr="00CB0055">
            <w:t>Contact</w:t>
          </w:r>
        </w:p>
      </w:docPartBody>
    </w:docPart>
    <w:docPart>
      <w:docPartPr>
        <w:name w:val="C733C7C256504A539E6FC2CFC2F39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4FF0-1189-4189-87FA-DD2E36B873E0}"/>
      </w:docPartPr>
      <w:docPartBody>
        <w:p w:rsidR="00461B4E" w:rsidRDefault="004C409D">
          <w:pPr>
            <w:pStyle w:val="C733C7C256504A539E6FC2CFC2F3903C"/>
          </w:pPr>
          <w:r w:rsidRPr="004D3011">
            <w:t>PHONE:</w:t>
          </w:r>
        </w:p>
      </w:docPartBody>
    </w:docPart>
    <w:docPart>
      <w:docPartPr>
        <w:name w:val="54DBD24239E14ABCB78E6A3F7FE71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0897-7A5B-44B7-A716-212A2854DBDB}"/>
      </w:docPartPr>
      <w:docPartBody>
        <w:p w:rsidR="00461B4E" w:rsidRDefault="004C409D">
          <w:pPr>
            <w:pStyle w:val="54DBD24239E14ABCB78E6A3F7FE71CDE"/>
          </w:pPr>
          <w:r w:rsidRPr="004D3011">
            <w:t>WEBSITE:</w:t>
          </w:r>
        </w:p>
      </w:docPartBody>
    </w:docPart>
    <w:docPart>
      <w:docPartPr>
        <w:name w:val="AE5D17DE283C472792737FF2FD06A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5D91B-9843-4E9C-9D16-24C868898698}"/>
      </w:docPartPr>
      <w:docPartBody>
        <w:p w:rsidR="00461B4E" w:rsidRDefault="004C409D">
          <w:pPr>
            <w:pStyle w:val="AE5D17DE283C472792737FF2FD06A618"/>
          </w:pPr>
          <w:r>
            <w:t>Website goes here</w:t>
          </w:r>
        </w:p>
      </w:docPartBody>
    </w:docPart>
    <w:docPart>
      <w:docPartPr>
        <w:name w:val="26DCBC71F4CE45448169C1963FDE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0B6D-9D56-49E5-BFE6-3EF1F9859564}"/>
      </w:docPartPr>
      <w:docPartBody>
        <w:p w:rsidR="00461B4E" w:rsidRDefault="004C409D">
          <w:pPr>
            <w:pStyle w:val="26DCBC71F4CE45448169C1963FDE8EA0"/>
          </w:pPr>
          <w:r w:rsidRPr="004D3011">
            <w:t>EMAIL:</w:t>
          </w:r>
        </w:p>
      </w:docPartBody>
    </w:docPart>
    <w:docPart>
      <w:docPartPr>
        <w:name w:val="7E71D15930314E618F316303DD02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D9E7-B914-4410-AE82-F3A8AF7F8383}"/>
      </w:docPartPr>
      <w:docPartBody>
        <w:p w:rsidR="00461B4E" w:rsidRDefault="004C409D">
          <w:pPr>
            <w:pStyle w:val="7E71D15930314E618F316303DD020246"/>
          </w:pPr>
          <w:r w:rsidRPr="00CB0055">
            <w:t>Hobbies</w:t>
          </w:r>
        </w:p>
      </w:docPartBody>
    </w:docPart>
    <w:docPart>
      <w:docPartPr>
        <w:name w:val="92D111AC2F8D4EE4B5AD9FCA2C9A8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A1D1A-D62F-428B-BE45-9E2FA725F56E}"/>
      </w:docPartPr>
      <w:docPartBody>
        <w:p w:rsidR="00461B4E" w:rsidRDefault="004C409D">
          <w:pPr>
            <w:pStyle w:val="92D111AC2F8D4EE4B5AD9FCA2C9A810A"/>
          </w:pPr>
          <w:r w:rsidRPr="00036450">
            <w:t>EDUCATION</w:t>
          </w:r>
        </w:p>
      </w:docPartBody>
    </w:docPart>
    <w:docPart>
      <w:docPartPr>
        <w:name w:val="9FC571B5CA224908987542244B584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0FA3-B6B1-4BAF-A120-A9B6C0D38456}"/>
      </w:docPartPr>
      <w:docPartBody>
        <w:p w:rsidR="00461B4E" w:rsidRDefault="004C409D">
          <w:pPr>
            <w:pStyle w:val="9FC571B5CA224908987542244B584ECC"/>
          </w:pPr>
          <w:r w:rsidRPr="00036450">
            <w:t>WORK EXPERIENCE</w:t>
          </w:r>
        </w:p>
      </w:docPartBody>
    </w:docPart>
    <w:docPart>
      <w:docPartPr>
        <w:name w:val="B57E813CF6484BBBA28616846C2D6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3D1C-B1C2-4196-BA7F-5434D2B67E36}"/>
      </w:docPartPr>
      <w:docPartBody>
        <w:p w:rsidR="00461B4E" w:rsidRDefault="004C409D">
          <w:pPr>
            <w:pStyle w:val="B57E813CF6484BBBA28616846C2D6C7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D"/>
    <w:rsid w:val="00461B4E"/>
    <w:rsid w:val="004C409D"/>
    <w:rsid w:val="00D5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80142C8A1347198EA0350DF297B523">
    <w:name w:val="8080142C8A1347198EA0350DF297B523"/>
  </w:style>
  <w:style w:type="paragraph" w:customStyle="1" w:styleId="98FC929F771E44E99DB8AF33898C57C3">
    <w:name w:val="98FC929F771E44E99DB8AF33898C57C3"/>
  </w:style>
  <w:style w:type="paragraph" w:customStyle="1" w:styleId="1F25B54DB65F468B85D616A38F3967F2">
    <w:name w:val="1F25B54DB65F468B85D616A38F3967F2"/>
  </w:style>
  <w:style w:type="paragraph" w:customStyle="1" w:styleId="ADC2774EDCD8473E944B479A67D3DDCD">
    <w:name w:val="ADC2774EDCD8473E944B479A67D3DDCD"/>
  </w:style>
  <w:style w:type="paragraph" w:customStyle="1" w:styleId="54C064BA1F8C4EB3AF4EE2A4D8C539C9">
    <w:name w:val="54C064BA1F8C4EB3AF4EE2A4D8C539C9"/>
  </w:style>
  <w:style w:type="paragraph" w:customStyle="1" w:styleId="C733C7C256504A539E6FC2CFC2F3903C">
    <w:name w:val="C733C7C256504A539E6FC2CFC2F3903C"/>
  </w:style>
  <w:style w:type="paragraph" w:customStyle="1" w:styleId="07BFEDF3F2A64AF788DAF614AEACA677">
    <w:name w:val="07BFEDF3F2A64AF788DAF614AEACA677"/>
  </w:style>
  <w:style w:type="paragraph" w:customStyle="1" w:styleId="54DBD24239E14ABCB78E6A3F7FE71CDE">
    <w:name w:val="54DBD24239E14ABCB78E6A3F7FE71CDE"/>
  </w:style>
  <w:style w:type="paragraph" w:customStyle="1" w:styleId="AE5D17DE283C472792737FF2FD06A618">
    <w:name w:val="AE5D17DE283C472792737FF2FD06A618"/>
  </w:style>
  <w:style w:type="paragraph" w:customStyle="1" w:styleId="26DCBC71F4CE45448169C1963FDE8EA0">
    <w:name w:val="26DCBC71F4CE45448169C1963FDE8EA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40802256DD94379A718A961ABE89492">
    <w:name w:val="E40802256DD94379A718A961ABE89492"/>
  </w:style>
  <w:style w:type="paragraph" w:customStyle="1" w:styleId="7E71D15930314E618F316303DD020246">
    <w:name w:val="7E71D15930314E618F316303DD020246"/>
  </w:style>
  <w:style w:type="paragraph" w:customStyle="1" w:styleId="CBB31453ACC7403BB03531A70A89B641">
    <w:name w:val="CBB31453ACC7403BB03531A70A89B641"/>
  </w:style>
  <w:style w:type="paragraph" w:customStyle="1" w:styleId="5EFD269701E44A44ACB285D01D161F41">
    <w:name w:val="5EFD269701E44A44ACB285D01D161F41"/>
  </w:style>
  <w:style w:type="paragraph" w:customStyle="1" w:styleId="60BFAD8FC7EB44469A29C4826C2FF302">
    <w:name w:val="60BFAD8FC7EB44469A29C4826C2FF302"/>
  </w:style>
  <w:style w:type="paragraph" w:customStyle="1" w:styleId="56616649A5B8490087A29ABCCADDBFC2">
    <w:name w:val="56616649A5B8490087A29ABCCADDBFC2"/>
  </w:style>
  <w:style w:type="paragraph" w:customStyle="1" w:styleId="92D111AC2F8D4EE4B5AD9FCA2C9A810A">
    <w:name w:val="92D111AC2F8D4EE4B5AD9FCA2C9A810A"/>
  </w:style>
  <w:style w:type="paragraph" w:customStyle="1" w:styleId="FEA0A7D9768F48B58E058B586267E3D7">
    <w:name w:val="FEA0A7D9768F48B58E058B586267E3D7"/>
  </w:style>
  <w:style w:type="paragraph" w:customStyle="1" w:styleId="8767AF14A11E4BDD8D337F91248CC9BB">
    <w:name w:val="8767AF14A11E4BDD8D337F91248CC9BB"/>
  </w:style>
  <w:style w:type="paragraph" w:customStyle="1" w:styleId="3B721073AE4C4420B4E210B652C8B30B">
    <w:name w:val="3B721073AE4C4420B4E210B652C8B30B"/>
  </w:style>
  <w:style w:type="paragraph" w:customStyle="1" w:styleId="D5324957FC6C4E94AEDFFD6FFE2B081B">
    <w:name w:val="D5324957FC6C4E94AEDFFD6FFE2B081B"/>
  </w:style>
  <w:style w:type="paragraph" w:customStyle="1" w:styleId="2564CA3D0B81476FBE77F16BB5546FE0">
    <w:name w:val="2564CA3D0B81476FBE77F16BB5546FE0"/>
  </w:style>
  <w:style w:type="paragraph" w:customStyle="1" w:styleId="5D0E2B008A714B23887D16A9597F172D">
    <w:name w:val="5D0E2B008A714B23887D16A9597F172D"/>
  </w:style>
  <w:style w:type="paragraph" w:customStyle="1" w:styleId="1820E765FCF2477C941AD4A3F68E95E8">
    <w:name w:val="1820E765FCF2477C941AD4A3F68E95E8"/>
  </w:style>
  <w:style w:type="paragraph" w:customStyle="1" w:styleId="9FC571B5CA224908987542244B584ECC">
    <w:name w:val="9FC571B5CA224908987542244B584ECC"/>
  </w:style>
  <w:style w:type="paragraph" w:customStyle="1" w:styleId="CB70609E62A04FA4BA5767DAF8F4FEA4">
    <w:name w:val="CB70609E62A04FA4BA5767DAF8F4FEA4"/>
  </w:style>
  <w:style w:type="paragraph" w:customStyle="1" w:styleId="D3396773E68943A6B3872301883A9D3A">
    <w:name w:val="D3396773E68943A6B3872301883A9D3A"/>
  </w:style>
  <w:style w:type="paragraph" w:customStyle="1" w:styleId="599A113C24314D30BFB65D79827B49F4">
    <w:name w:val="599A113C24314D30BFB65D79827B49F4"/>
  </w:style>
  <w:style w:type="paragraph" w:customStyle="1" w:styleId="51C98219DF40475BACCDD76403136205">
    <w:name w:val="51C98219DF40475BACCDD76403136205"/>
  </w:style>
  <w:style w:type="paragraph" w:customStyle="1" w:styleId="8C4C8AF649FC4917A85F8437EDA3A845">
    <w:name w:val="8C4C8AF649FC4917A85F8437EDA3A845"/>
  </w:style>
  <w:style w:type="paragraph" w:customStyle="1" w:styleId="734D5B92C0A8407CAF53EEE45B8506CF">
    <w:name w:val="734D5B92C0A8407CAF53EEE45B8506CF"/>
  </w:style>
  <w:style w:type="paragraph" w:customStyle="1" w:styleId="300AAD11436B4C60A5E567F25ADDB2AB">
    <w:name w:val="300AAD11436B4C60A5E567F25ADDB2AB"/>
  </w:style>
  <w:style w:type="paragraph" w:customStyle="1" w:styleId="39D857D659F94EC8B088F95E48D1A24C">
    <w:name w:val="39D857D659F94EC8B088F95E48D1A24C"/>
  </w:style>
  <w:style w:type="paragraph" w:customStyle="1" w:styleId="D8F2CA3C8E2D4CF09517E74D60A27FF2">
    <w:name w:val="D8F2CA3C8E2D4CF09517E74D60A27FF2"/>
  </w:style>
  <w:style w:type="paragraph" w:customStyle="1" w:styleId="8CED0B4638CE40C2A70F4DE22F2A4E91">
    <w:name w:val="8CED0B4638CE40C2A70F4DE22F2A4E91"/>
  </w:style>
  <w:style w:type="paragraph" w:customStyle="1" w:styleId="F0D9237C3B0B42D89A25BABECDDFDD5B">
    <w:name w:val="F0D9237C3B0B42D89A25BABECDDFDD5B"/>
  </w:style>
  <w:style w:type="paragraph" w:customStyle="1" w:styleId="41F0545786E74BD0A8C5FC79A5B1DE33">
    <w:name w:val="41F0545786E74BD0A8C5FC79A5B1DE33"/>
  </w:style>
  <w:style w:type="paragraph" w:customStyle="1" w:styleId="3F68EB86B91C435995D030C7C8C4F743">
    <w:name w:val="3F68EB86B91C435995D030C7C8C4F743"/>
  </w:style>
  <w:style w:type="paragraph" w:customStyle="1" w:styleId="F6B42FBC5DD548F787D782326C74953F">
    <w:name w:val="F6B42FBC5DD548F787D782326C74953F"/>
  </w:style>
  <w:style w:type="paragraph" w:customStyle="1" w:styleId="3B29DAE1384E4196AE401D8A695C9766">
    <w:name w:val="3B29DAE1384E4196AE401D8A695C976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57E813CF6484BBBA28616846C2D6C74">
    <w:name w:val="B57E813CF6484BBBA28616846C2D6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2020-07-17T15:58:00Z</dcterms:created>
  <dcterms:modified xsi:type="dcterms:W3CDTF">2020-07-17T17:35:00Z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